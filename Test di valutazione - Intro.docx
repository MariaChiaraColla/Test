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EBC6E2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>Test di valutazione – Modulo</w:t>
      </w:r>
      <w:r w:rsidR="0097786E">
        <w:rPr>
          <w:lang w:val="it-IT"/>
        </w:rPr>
        <w:t xml:space="preserve"> </w:t>
      </w:r>
      <w:r w:rsidR="001553E9">
        <w:rPr>
          <w:lang w:val="it-IT"/>
        </w:rPr>
        <w:t>1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C1B020D" w:rsidR="00547F36" w:rsidRPr="001E6010" w:rsidRDefault="00D21095">
            <w:pPr>
              <w:pStyle w:val="Informazionisullostudente"/>
            </w:pPr>
            <w:r>
              <w:t>Maria Chiara</w:t>
            </w:r>
          </w:p>
        </w:tc>
      </w:tr>
      <w:tr w:rsidR="00547F36" w:rsidRPr="001E6010" w14:paraId="394FAD59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4866A326"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F6C7BAD" w:rsidR="00547F36" w:rsidRPr="001E6010" w:rsidRDefault="00D21095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0CB8F7C" w:rsidR="00547F36" w:rsidRPr="001E6010" w:rsidRDefault="00D21095">
            <w:pPr>
              <w:pStyle w:val="Informazionisullostudente"/>
            </w:pPr>
            <w:r>
              <w:t>05/02/2021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21CE5A6" w14:textId="2ED9C0A6" w:rsidR="00B77A40" w:rsidRDefault="001553E9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Spie</w:t>
      </w:r>
      <w:r w:rsidR="00E11311" w:rsidRPr="59DACABA">
        <w:rPr>
          <w:rFonts w:ascii="Century Gothic" w:hAnsi="Century Gothic"/>
          <w:i/>
          <w:iCs/>
          <w:sz w:val="18"/>
          <w:szCs w:val="18"/>
        </w:rPr>
        <w:t>gare le differenze tra memoria principale, secondaria e virtual</w:t>
      </w:r>
      <w:r w:rsidR="00D21095">
        <w:rPr>
          <w:rFonts w:ascii="Century Gothic" w:hAnsi="Century Gothic"/>
          <w:i/>
          <w:iCs/>
          <w:sz w:val="18"/>
          <w:szCs w:val="18"/>
        </w:rPr>
        <w:t>e.</w:t>
      </w:r>
    </w:p>
    <w:p w14:paraId="79996F9F" w14:textId="29C3120E" w:rsidR="00D21095" w:rsidRDefault="00D21095" w:rsidP="59DACABA">
      <w:pPr>
        <w:rPr>
          <w:i/>
          <w:iCs/>
          <w:lang w:val="it-IT"/>
        </w:rPr>
      </w:pPr>
      <w:r>
        <w:rPr>
          <w:i/>
          <w:iCs/>
          <w:lang w:val="it-IT"/>
        </w:rPr>
        <w:t>La memoria principale è una memoria:</w:t>
      </w:r>
    </w:p>
    <w:p w14:paraId="164C58E7" w14:textId="7A32FCCC" w:rsidR="59DACABA" w:rsidRDefault="00D21095" w:rsidP="00D21095">
      <w:pPr>
        <w:pStyle w:val="ListParagraph"/>
        <w:numPr>
          <w:ilvl w:val="0"/>
          <w:numId w:val="27"/>
        </w:numPr>
      </w:pPr>
      <w:r w:rsidRPr="00D21095">
        <w:t>a breve/medio termine</w:t>
      </w:r>
      <w:r>
        <w:t>: contiene i dati per il tempo necessario all’esecuzione,</w:t>
      </w:r>
    </w:p>
    <w:p w14:paraId="6028EC28" w14:textId="1EF29E5A" w:rsidR="00D21095" w:rsidRDefault="00D21095" w:rsidP="00D21095">
      <w:pPr>
        <w:pStyle w:val="ListParagraph"/>
        <w:numPr>
          <w:ilvl w:val="0"/>
          <w:numId w:val="27"/>
        </w:numPr>
      </w:pPr>
      <w:r>
        <w:t>volatile: se la macchina viene spenta durante l’esecuzione i dati presenti nella mememoria vengono persi</w:t>
      </w:r>
    </w:p>
    <w:p w14:paraId="6156C854" w14:textId="5BF1830E" w:rsidR="00D21095" w:rsidRDefault="00D21095" w:rsidP="00D21095">
      <w:pPr>
        <w:pStyle w:val="ListParagraph"/>
        <w:numPr>
          <w:ilvl w:val="0"/>
          <w:numId w:val="27"/>
        </w:numPr>
      </w:pPr>
      <w:r>
        <w:t>un esempio di memoria principale è la RAM (Random Access Random): che utilizza un acesso random per recuperare i dati, ovvero che il tempo di accesso per ogni cella di memoria è ugale(non dipende dalla sua posizione), in questo modo l’accesso al dato è più rapido.</w:t>
      </w:r>
    </w:p>
    <w:p w14:paraId="5B3D9457" w14:textId="3BB208FD" w:rsidR="00995B70" w:rsidRDefault="00995B70" w:rsidP="00D21095">
      <w:pPr>
        <w:pStyle w:val="ListParagraph"/>
        <w:numPr>
          <w:ilvl w:val="0"/>
          <w:numId w:val="27"/>
        </w:numPr>
      </w:pPr>
      <w:r>
        <w:t>Un altro esempio è la cache: memoria principale semi-volatile: contiene i dati che il processore utilizza più spesso e che difficilmente cambiano.</w:t>
      </w:r>
    </w:p>
    <w:p w14:paraId="0476499E" w14:textId="39D68F94" w:rsidR="00D21095" w:rsidRDefault="00D21095" w:rsidP="00D21095">
      <w:pPr>
        <w:rPr>
          <w:lang w:val="it-IT"/>
        </w:rPr>
      </w:pPr>
      <w:r w:rsidRPr="00D21095">
        <w:rPr>
          <w:lang w:val="it-IT"/>
        </w:rPr>
        <w:t>La memoria secondaria e u</w:t>
      </w:r>
      <w:r>
        <w:rPr>
          <w:lang w:val="it-IT"/>
        </w:rPr>
        <w:t>na memoria:</w:t>
      </w:r>
    </w:p>
    <w:p w14:paraId="774EF0DC" w14:textId="5D263F6E" w:rsidR="00D21095" w:rsidRDefault="00D21095" w:rsidP="00D21095">
      <w:pPr>
        <w:pStyle w:val="ListParagraph"/>
        <w:numPr>
          <w:ilvl w:val="0"/>
          <w:numId w:val="27"/>
        </w:numPr>
      </w:pPr>
      <w:r>
        <w:t>a lungo termine: contiene i dati per lunghi periodi,</w:t>
      </w:r>
    </w:p>
    <w:p w14:paraId="1F5C3E1F" w14:textId="6F6DC302" w:rsidR="00D21095" w:rsidRDefault="00D21095" w:rsidP="00D21095">
      <w:pPr>
        <w:pStyle w:val="ListParagraph"/>
        <w:numPr>
          <w:ilvl w:val="0"/>
          <w:numId w:val="27"/>
        </w:numPr>
      </w:pPr>
      <w:r>
        <w:t>non è volatile: se la macchina viene spenta durante l’utilizzo non si avrà una perdita di dati</w:t>
      </w:r>
    </w:p>
    <w:p w14:paraId="60DF091A" w14:textId="744AFA0A" w:rsidR="00D21095" w:rsidRDefault="00D21095" w:rsidP="00D21095">
      <w:pPr>
        <w:pStyle w:val="ListParagraph"/>
        <w:numPr>
          <w:ilvl w:val="0"/>
          <w:numId w:val="27"/>
        </w:numPr>
      </w:pPr>
      <w:r>
        <w:t>esegue l’accesso ai dati in modo sequenzione: il tempo impiegato per recuperarli dipende dalla loro posizione in memoria</w:t>
      </w:r>
    </w:p>
    <w:p w14:paraId="7B67464B" w14:textId="380FA216" w:rsidR="00D21095" w:rsidRDefault="00D21095" w:rsidP="00D21095">
      <w:pPr>
        <w:pStyle w:val="ListParagraph"/>
        <w:numPr>
          <w:ilvl w:val="0"/>
          <w:numId w:val="27"/>
        </w:numPr>
      </w:pPr>
      <w:r>
        <w:t xml:space="preserve">un esempio di memoria secondaria: </w:t>
      </w:r>
      <w:r w:rsidR="00995B70">
        <w:t>disco rigido, hard-disk, cd/dvd</w:t>
      </w:r>
    </w:p>
    <w:p w14:paraId="4AC9E71B" w14:textId="046FCF56" w:rsidR="00995B70" w:rsidRPr="00995B70" w:rsidRDefault="00995B70" w:rsidP="00995B70">
      <w:pPr>
        <w:rPr>
          <w:lang w:val="it-IT"/>
        </w:rPr>
      </w:pPr>
      <w:r w:rsidRPr="00995B70">
        <w:rPr>
          <w:lang w:val="it-IT"/>
        </w:rPr>
        <w:t>La memoria virtuale: è u</w:t>
      </w:r>
      <w:r>
        <w:rPr>
          <w:lang w:val="it-IT"/>
        </w:rPr>
        <w:t>n meccanismo, utilizzato dal Sistema Operativo, con il quale l’applicazione vede la capacità (Quantità di memoria che può utilizzare) della RAM molto maggiore rispetto a quella effettiva, con il seguente modo:</w:t>
      </w:r>
    </w:p>
    <w:p w14:paraId="4CD9DF58" w14:textId="70919BE9" w:rsidR="00995B70" w:rsidRDefault="00995B70" w:rsidP="00995B70">
      <w:pPr>
        <w:pStyle w:val="ListParagraph"/>
        <w:numPr>
          <w:ilvl w:val="0"/>
          <w:numId w:val="27"/>
        </w:numPr>
      </w:pPr>
      <w:r>
        <w:t>nella memoria principale vengono salvate le istruzioni necessarie nell’immediato,</w:t>
      </w:r>
    </w:p>
    <w:p w14:paraId="7E254FFA" w14:textId="1D1727F1" w:rsidR="00995B70" w:rsidRDefault="00995B70" w:rsidP="00995B70">
      <w:pPr>
        <w:pStyle w:val="ListParagraph"/>
        <w:numPr>
          <w:ilvl w:val="0"/>
          <w:numId w:val="27"/>
        </w:numPr>
      </w:pPr>
      <w:r>
        <w:t>nella memoria secondaria quelle che non serveno nell’immediato,</w:t>
      </w:r>
    </w:p>
    <w:p w14:paraId="31C8A253" w14:textId="7CCC5395" w:rsidR="00995B70" w:rsidRDefault="00995B70" w:rsidP="00995B70">
      <w:pPr>
        <w:pStyle w:val="ListParagraph"/>
        <w:numPr>
          <w:ilvl w:val="0"/>
          <w:numId w:val="27"/>
        </w:numPr>
      </w:pPr>
      <w:r>
        <w:t>in questo modo il processore esegue le estrizioni presenti nella memoria principale</w:t>
      </w:r>
    </w:p>
    <w:p w14:paraId="44F05162" w14:textId="1D0B3F1C" w:rsidR="00995B70" w:rsidRDefault="00995B70" w:rsidP="00995B70">
      <w:pPr>
        <w:pStyle w:val="ListParagraph"/>
        <w:numPr>
          <w:ilvl w:val="0"/>
          <w:numId w:val="27"/>
        </w:numPr>
      </w:pPr>
      <w:r>
        <w:t>e si ha uno scambio delle informazioni tra le due memorie, detto Swap.</w:t>
      </w:r>
    </w:p>
    <w:p w14:paraId="5380D3E3" w14:textId="77777777" w:rsidR="00995B70" w:rsidRPr="00D21095" w:rsidRDefault="00995B70" w:rsidP="00995B70"/>
    <w:p w14:paraId="499EB447" w14:textId="5D5A0C82" w:rsidR="00B03500" w:rsidRPr="00B77A40" w:rsidRDefault="00DA5C84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14:paraId="06CAA4BF" w14:textId="1AD417A1" w:rsidR="002D1DB6" w:rsidRDefault="00E11311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 xml:space="preserve">Cosa significa che un linguaggio è tipizzato? </w:t>
      </w:r>
      <w:r w:rsidR="00821CF1" w:rsidRPr="59DACABA">
        <w:rPr>
          <w:rFonts w:ascii="Century Gothic" w:hAnsi="Century Gothic"/>
          <w:i/>
          <w:iCs/>
          <w:sz w:val="18"/>
          <w:szCs w:val="18"/>
        </w:rPr>
        <w:t xml:space="preserve">Spiegare </w:t>
      </w:r>
      <w:r w:rsidRPr="59DACABA">
        <w:rPr>
          <w:rFonts w:ascii="Century Gothic" w:hAnsi="Century Gothic"/>
          <w:i/>
          <w:iCs/>
          <w:sz w:val="18"/>
          <w:szCs w:val="18"/>
        </w:rPr>
        <w:t>la suddivisione in tipi in C</w:t>
      </w:r>
      <w:r w:rsidR="00821CF1" w:rsidRPr="59DACABA">
        <w:rPr>
          <w:rFonts w:ascii="Century Gothic" w:hAnsi="Century Gothic"/>
          <w:i/>
          <w:iCs/>
          <w:sz w:val="18"/>
          <w:szCs w:val="18"/>
        </w:rPr>
        <w:t># e le relative caratteristiche.</w:t>
      </w:r>
    </w:p>
    <w:p w14:paraId="559B2F7D" w14:textId="010C1072" w:rsidR="00995B70" w:rsidRDefault="00995B70" w:rsidP="00995B70">
      <w:pPr>
        <w:rPr>
          <w:i/>
          <w:iCs/>
          <w:lang w:val="it-IT"/>
        </w:rPr>
      </w:pPr>
      <w:r w:rsidRPr="00995B70">
        <w:rPr>
          <w:i/>
          <w:iCs/>
          <w:lang w:val="it-IT"/>
        </w:rPr>
        <w:t>Linnguaggio tipizziati significa che o</w:t>
      </w:r>
      <w:r>
        <w:rPr>
          <w:i/>
          <w:iCs/>
          <w:lang w:val="it-IT"/>
        </w:rPr>
        <w:t>gni variabile deve avere in tipo, ovvero il range dei possibili valori che può assure, i possibili tipi in C# sono:</w:t>
      </w:r>
    </w:p>
    <w:p w14:paraId="46DF8C01" w14:textId="3FDF4C4E" w:rsidR="00995B70" w:rsidRDefault="00995B70" w:rsidP="00995B70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Int: numeri interi</w:t>
      </w:r>
      <w:r w:rsidR="0056309F">
        <w:rPr>
          <w:i/>
          <w:iCs/>
        </w:rPr>
        <w:t>, con i quali si possono usare le operazioni aritmentiche che seguono le regole matematiche,</w:t>
      </w:r>
    </w:p>
    <w:p w14:paraId="4BEEDCB6" w14:textId="07A004F7" w:rsidR="00995B70" w:rsidRDefault="00995B70" w:rsidP="00995B70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lastRenderedPageBreak/>
        <w:t xml:space="preserve">Decimal: </w:t>
      </w:r>
      <w:r w:rsidR="0056309F">
        <w:rPr>
          <w:i/>
          <w:iCs/>
        </w:rPr>
        <w:t>numeri decimali, suddivisi in: float, double e decimal (scritti in ordine decrescente), anche loro utilizzano le operazini aritmentiche,</w:t>
      </w:r>
    </w:p>
    <w:p w14:paraId="1A27F5AE" w14:textId="6620F739" w:rsidR="0056309F" w:rsidRDefault="0056309F" w:rsidP="00995B70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String: sequenze finite di caratteri, hanno dei metodi propri:</w:t>
      </w:r>
    </w:p>
    <w:p w14:paraId="19B93654" w14:textId="35A3D2EE" w:rsidR="0056309F" w:rsidRDefault="0056309F" w:rsidP="0056309F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Length: resituisce la lunghezza della stringa</w:t>
      </w:r>
    </w:p>
    <w:p w14:paraId="68DFB6D8" w14:textId="27932F73" w:rsidR="0056309F" w:rsidRDefault="0056309F" w:rsidP="0056309F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Trim: restituisce la stringa senza gli ‘spazi’</w:t>
      </w:r>
    </w:p>
    <w:p w14:paraId="5490276B" w14:textId="7C23D1EA" w:rsidR="0056309F" w:rsidRDefault="0056309F" w:rsidP="0056309F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Substring: restituisce una sottostringa</w:t>
      </w:r>
    </w:p>
    <w:p w14:paraId="0538F72C" w14:textId="364FF47D" w:rsidR="0056309F" w:rsidRPr="00995B70" w:rsidRDefault="0056309F" w:rsidP="0056309F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DataTime: ritorna la data e l’ora richiesti</w:t>
      </w:r>
    </w:p>
    <w:p w14:paraId="5C4A2FEA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3C31C472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57F771D1" w14:textId="34633E58" w:rsidR="002D1DB6" w:rsidRDefault="002D1DB6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Cos’è un sistema operativo? Dare una spiegazione delle funzionalità.</w:t>
      </w:r>
    </w:p>
    <w:p w14:paraId="5E5B9520" w14:textId="217B1D37" w:rsidR="0056309F" w:rsidRDefault="0056309F" w:rsidP="0056309F">
      <w:pPr>
        <w:rPr>
          <w:i/>
          <w:iCs/>
          <w:lang w:val="it-IT"/>
        </w:rPr>
      </w:pPr>
      <w:r w:rsidRPr="0056309F">
        <w:rPr>
          <w:i/>
          <w:iCs/>
          <w:lang w:val="it-IT"/>
        </w:rPr>
        <w:t xml:space="preserve">Un Sistema operative è </w:t>
      </w:r>
      <w:r>
        <w:rPr>
          <w:i/>
          <w:iCs/>
          <w:lang w:val="it-IT"/>
        </w:rPr>
        <w:t>l’insieme di software più importante, serve per gestire l’accesso alle risorse del computer, gestisce:</w:t>
      </w:r>
    </w:p>
    <w:p w14:paraId="6F811E12" w14:textId="254BF5B4" w:rsidR="0056309F" w:rsidRDefault="0056309F" w:rsidP="0056309F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Il processore, attraverso il kernel: con il quale protegge l’accesso diretto alla memoria</w:t>
      </w:r>
      <w:r w:rsidR="00DC66CA">
        <w:rPr>
          <w:i/>
          <w:iCs/>
        </w:rPr>
        <w:t>, garantisce un esecuzione sicura dei programmi (evita la loro sovrascrizione), permette il multi-tastink(esegucuzione di programmi in contemporanea)</w:t>
      </w:r>
    </w:p>
    <w:p w14:paraId="22EC230F" w14:textId="575BA593" w:rsidR="0056309F" w:rsidRDefault="00DC66CA" w:rsidP="0056309F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L’interfaccia utente: suddivisa in</w:t>
      </w:r>
    </w:p>
    <w:p w14:paraId="54191E68" w14:textId="6A85B312" w:rsidR="00DC66CA" w:rsidRDefault="00DC66CA" w:rsidP="00DC66CA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 xml:space="preserve">Interfaccia grafica: l’interfaccia utilizzata dall’utente per utilizzare le risorse del computer </w:t>
      </w:r>
    </w:p>
    <w:p w14:paraId="533544D6" w14:textId="67ED60E9" w:rsidR="00DC66CA" w:rsidRDefault="00DC66CA" w:rsidP="00DC66CA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Interfaccia bash: utilizzo e gestione dell’interfaccia utente con programmazione a riga di comando</w:t>
      </w:r>
    </w:p>
    <w:p w14:paraId="18ABC142" w14:textId="26339E9F" w:rsidR="00DC66CA" w:rsidRDefault="00DC66CA" w:rsidP="00DC66CA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Interfaccia vocale: assistente vocale per eseguire le operazioni sull0interfaccia grafica( es: Siri e Cortana)</w:t>
      </w:r>
    </w:p>
    <w:p w14:paraId="2558EE83" w14:textId="05D99A23" w:rsidR="00DC66CA" w:rsidRDefault="00DC66CA" w:rsidP="00DC66CA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Memoria: utilizzando e gestendo la memoria virtuale, assegna ad ogni processo una parte di memoria e coordina la loro gestione.</w:t>
      </w:r>
    </w:p>
    <w:p w14:paraId="07FAF32E" w14:textId="7BC9E749" w:rsidR="00DC66CA" w:rsidRDefault="00DC66CA" w:rsidP="00DC66CA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File system: la gestione e organizzazione gerarchica delle informazioni, utilizzando:</w:t>
      </w:r>
    </w:p>
    <w:p w14:paraId="0BBAE803" w14:textId="4111F9B3" w:rsidR="00DC66CA" w:rsidRDefault="00DC66CA" w:rsidP="00DC66CA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File: contenitori delle informazini</w:t>
      </w:r>
    </w:p>
    <w:p w14:paraId="69A52DA1" w14:textId="321004FA" w:rsidR="00DC66CA" w:rsidRPr="0056309F" w:rsidRDefault="00DC66CA" w:rsidP="00DC66CA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Cartelle: contenitori dei file</w:t>
      </w:r>
    </w:p>
    <w:p w14:paraId="63BF48BE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0BA6BB42" w14:textId="2B9BACFC" w:rsidR="00B03500" w:rsidRDefault="002D1DB6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Descrivere il funzionamento degli operatori logici e delle relative tabelle di verità.</w:t>
      </w:r>
    </w:p>
    <w:p w14:paraId="0E4801F0" w14:textId="0250CCE2" w:rsidR="00DC66CA" w:rsidRDefault="00DC66CA" w:rsidP="00DC66CA">
      <w:pPr>
        <w:rPr>
          <w:i/>
          <w:iCs/>
          <w:lang w:val="it-IT"/>
        </w:rPr>
      </w:pPr>
      <w:r w:rsidRPr="00DC66CA">
        <w:rPr>
          <w:i/>
          <w:iCs/>
          <w:lang w:val="it-IT"/>
        </w:rPr>
        <w:t>Gli operatori logici valutano u</w:t>
      </w:r>
      <w:r>
        <w:rPr>
          <w:i/>
          <w:iCs/>
          <w:lang w:val="it-IT"/>
        </w:rPr>
        <w:t>na espressione e restituiscono un valore binario (0: falso, 1</w:t>
      </w:r>
      <w:r w:rsidR="00BB0ABC">
        <w:rPr>
          <w:i/>
          <w:iCs/>
          <w:lang w:val="it-IT"/>
        </w:rPr>
        <w:t>: vero)</w:t>
      </w:r>
      <w:r>
        <w:rPr>
          <w:i/>
          <w:iCs/>
          <w:lang w:val="it-IT"/>
        </w:rPr>
        <w:t>, 3 tipi:</w:t>
      </w:r>
    </w:p>
    <w:p w14:paraId="0D2E9D11" w14:textId="5AC735C0" w:rsidR="00DC66CA" w:rsidRDefault="00DC66CA" w:rsidP="00DC66CA">
      <w:pPr>
        <w:pStyle w:val="ListParagraph"/>
        <w:numPr>
          <w:ilvl w:val="0"/>
          <w:numId w:val="27"/>
        </w:numPr>
        <w:rPr>
          <w:i/>
          <w:iCs/>
        </w:rPr>
      </w:pPr>
      <w:r w:rsidRPr="00BB0ABC">
        <w:rPr>
          <w:i/>
          <w:iCs/>
        </w:rPr>
        <w:t xml:space="preserve">And: l’operatore and restituisce </w:t>
      </w:r>
      <w:r w:rsidR="00BB0ABC">
        <w:rPr>
          <w:i/>
          <w:iCs/>
        </w:rPr>
        <w:t>vero (1)</w:t>
      </w:r>
      <w:r w:rsidR="00BB0ABC" w:rsidRPr="00BB0ABC">
        <w:rPr>
          <w:i/>
          <w:iCs/>
        </w:rPr>
        <w:t xml:space="preserve"> solo se</w:t>
      </w:r>
      <w:r w:rsidR="00BB0ABC">
        <w:rPr>
          <w:i/>
          <w:iCs/>
        </w:rPr>
        <w:t xml:space="preserve"> entrambi sono veri, altrimenti falso(0):</w:t>
      </w:r>
    </w:p>
    <w:p w14:paraId="18693E10" w14:textId="2047BE6C" w:rsidR="00BB0ABC" w:rsidRDefault="00BB0ABC" w:rsidP="00BB0ABC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0 and 0 = 0  -  0 and 1= 0  -  1 and 0= 0  -  1 and 1= 1</w:t>
      </w:r>
    </w:p>
    <w:p w14:paraId="01E4C7F1" w14:textId="6CA44C39" w:rsidR="00BB0ABC" w:rsidRDefault="00BB0ABC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Or: restituisce falso (0) solo se entrambe sono false, altrimenti vero (1):</w:t>
      </w:r>
    </w:p>
    <w:p w14:paraId="1B7131F9" w14:textId="14055F72" w:rsidR="00B77A40" w:rsidRDefault="00BB0ABC" w:rsidP="00BB0ABC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0 or 0= 0  -  0 or 1= 1  -  1 or 0= 1  -  1 or 1=1</w:t>
      </w:r>
    </w:p>
    <w:p w14:paraId="13F98BCD" w14:textId="667D22BF" w:rsidR="00BB0ABC" w:rsidRDefault="00BB0ABC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Not: nega il valore:</w:t>
      </w:r>
    </w:p>
    <w:p w14:paraId="69AAF3AB" w14:textId="401E9137" w:rsidR="00BB0ABC" w:rsidRPr="00BB0ABC" w:rsidRDefault="00BB0ABC" w:rsidP="00BB0ABC">
      <w:pPr>
        <w:pStyle w:val="ListParagraph"/>
        <w:numPr>
          <w:ilvl w:val="1"/>
          <w:numId w:val="27"/>
        </w:numPr>
        <w:rPr>
          <w:i/>
          <w:iCs/>
        </w:rPr>
      </w:pPr>
      <w:r>
        <w:rPr>
          <w:i/>
          <w:iCs/>
        </w:rPr>
        <w:t>not  1= 0  -  not 0 = 1</w:t>
      </w:r>
    </w:p>
    <w:p w14:paraId="6057980E" w14:textId="77777777" w:rsidR="00B77A40" w:rsidRPr="00BB0ABC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77544FCB" w14:textId="6FB5C21F" w:rsidR="002D1DB6" w:rsidRDefault="00A510E2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Spie</w:t>
      </w:r>
      <w:r w:rsidR="002D1DB6" w:rsidRPr="59DACABA">
        <w:rPr>
          <w:rFonts w:ascii="Century Gothic" w:hAnsi="Century Gothic"/>
          <w:i/>
          <w:iCs/>
          <w:sz w:val="18"/>
          <w:szCs w:val="18"/>
        </w:rPr>
        <w:t xml:space="preserve">gare la differenza tra </w:t>
      </w:r>
      <w:r w:rsidR="00F94C53" w:rsidRPr="59DACABA">
        <w:rPr>
          <w:rFonts w:ascii="Century Gothic" w:hAnsi="Century Gothic"/>
          <w:i/>
          <w:iCs/>
          <w:sz w:val="18"/>
          <w:szCs w:val="18"/>
        </w:rPr>
        <w:t>ricorsione e iterazione e le relative peculiarità.</w:t>
      </w:r>
    </w:p>
    <w:p w14:paraId="2AE5029E" w14:textId="0517B97A" w:rsidR="00BB0ABC" w:rsidRDefault="00BB0ABC" w:rsidP="00BB0ABC">
      <w:pPr>
        <w:rPr>
          <w:i/>
          <w:iCs/>
          <w:lang w:val="it-IT"/>
        </w:rPr>
      </w:pPr>
      <w:r w:rsidRPr="00BB0ABC">
        <w:rPr>
          <w:i/>
          <w:iCs/>
          <w:lang w:val="it-IT"/>
        </w:rPr>
        <w:t>Iterazione: ripet</w:t>
      </w:r>
      <w:r w:rsidR="008B2933">
        <w:rPr>
          <w:i/>
          <w:iCs/>
          <w:lang w:val="it-IT"/>
        </w:rPr>
        <w:t>e</w:t>
      </w:r>
      <w:r w:rsidRPr="00BB0ABC">
        <w:rPr>
          <w:i/>
          <w:iCs/>
          <w:lang w:val="it-IT"/>
        </w:rPr>
        <w:t xml:space="preserve"> un blocco d</w:t>
      </w:r>
      <w:r>
        <w:rPr>
          <w:i/>
          <w:iCs/>
          <w:lang w:val="it-IT"/>
        </w:rPr>
        <w:t>i codice finchè un</w:t>
      </w:r>
      <w:r w:rsidR="008B2933">
        <w:rPr>
          <w:i/>
          <w:iCs/>
          <w:lang w:val="it-IT"/>
        </w:rPr>
        <w:t xml:space="preserve"> espresione viene valutata vera</w:t>
      </w:r>
    </w:p>
    <w:p w14:paraId="1E83E885" w14:textId="509B7C1C" w:rsidR="00BB0ABC" w:rsidRDefault="00BB0ABC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Ogni iterazione viene aperta e chiusa ogni volta che inizia e finisce</w:t>
      </w:r>
    </w:p>
    <w:p w14:paraId="77F52439" w14:textId="43962CDC" w:rsidR="00BB0ABC" w:rsidRDefault="00BB0ABC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Spreca poco memoria</w:t>
      </w:r>
    </w:p>
    <w:p w14:paraId="7343D28E" w14:textId="3D73B03B" w:rsidR="00BB0ABC" w:rsidRDefault="00BB0ABC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 xml:space="preserve">Più lento con </w:t>
      </w:r>
      <w:r w:rsidR="008B2933">
        <w:rPr>
          <w:i/>
          <w:iCs/>
        </w:rPr>
        <w:t>poche iterazioni</w:t>
      </w:r>
    </w:p>
    <w:p w14:paraId="36444001" w14:textId="71B9CBAC" w:rsidR="00BB0ABC" w:rsidRDefault="00BB0ABC" w:rsidP="00BB0ABC">
      <w:pPr>
        <w:rPr>
          <w:i/>
          <w:iCs/>
          <w:lang w:val="it-IT"/>
        </w:rPr>
      </w:pPr>
      <w:r w:rsidRPr="00BB0ABC">
        <w:rPr>
          <w:i/>
          <w:iCs/>
          <w:lang w:val="it-IT"/>
        </w:rPr>
        <w:t>Ricrosione: all’interno di una f</w:t>
      </w:r>
      <w:r>
        <w:rPr>
          <w:i/>
          <w:iCs/>
          <w:lang w:val="it-IT"/>
        </w:rPr>
        <w:t>unzione si ha una chiamata alla funzione stessa:</w:t>
      </w:r>
    </w:p>
    <w:p w14:paraId="7FC77BB8" w14:textId="4C70B4AA" w:rsidR="00BB0ABC" w:rsidRDefault="00BB0ABC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lastRenderedPageBreak/>
        <w:t>Prima di chiudere ogi iterazione si deve aspettare il risultato finitale (rimangono tutte aperte fino alla produzione di un risultato)</w:t>
      </w:r>
    </w:p>
    <w:p w14:paraId="1ACFC4B6" w14:textId="1A3C9E5A" w:rsidR="00BB0ABC" w:rsidRDefault="00BB0ABC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Si ha uno spreco di memoria</w:t>
      </w:r>
    </w:p>
    <w:p w14:paraId="2293B126" w14:textId="18A11028" w:rsidR="008B2933" w:rsidRPr="00BB0ABC" w:rsidRDefault="008B2933" w:rsidP="00BB0ABC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Più veloce con poche ripetizioni</w:t>
      </w:r>
    </w:p>
    <w:p w14:paraId="6FFFBE82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4621EE9B" w14:textId="75F59A81" w:rsidR="00B77A40" w:rsidRDefault="002D1DB6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Dare una definizione di casting. Fornire degli esempi.</w:t>
      </w:r>
    </w:p>
    <w:p w14:paraId="6A354E1B" w14:textId="6D764213" w:rsidR="008B2933" w:rsidRDefault="008B2933" w:rsidP="008B2933">
      <w:pPr>
        <w:rPr>
          <w:i/>
          <w:iCs/>
          <w:lang w:val="it-IT"/>
        </w:rPr>
      </w:pPr>
      <w:r w:rsidRPr="008B2933">
        <w:rPr>
          <w:i/>
          <w:iCs/>
          <w:lang w:val="it-IT"/>
        </w:rPr>
        <w:t>Casting: conversion di un t</w:t>
      </w:r>
      <w:r>
        <w:rPr>
          <w:i/>
          <w:iCs/>
          <w:lang w:val="it-IT"/>
        </w:rPr>
        <w:t>ipo con un tipo affine, se non va a buon fine si otterà un eccezione, esistono due tipi di cast:</w:t>
      </w:r>
    </w:p>
    <w:p w14:paraId="6CD1D427" w14:textId="41DE4EDE" w:rsidR="008B2933" w:rsidRDefault="008B2933" w:rsidP="008B2933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Cast implicito: non causa la perdita del valore,</w:t>
      </w:r>
    </w:p>
    <w:p w14:paraId="38C21FD1" w14:textId="2A9E1205" w:rsidR="008B2933" w:rsidRDefault="008B2933" w:rsidP="008B2933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 xml:space="preserve">Cast esplicito: </w:t>
      </w:r>
      <w:r>
        <w:rPr>
          <w:i/>
          <w:iCs/>
        </w:rPr>
        <w:t>si potrebbe avere una perdito del valore</w:t>
      </w:r>
      <w:r>
        <w:rPr>
          <w:i/>
          <w:iCs/>
        </w:rPr>
        <w:t>, si utilizzamo gli operatori di casting</w:t>
      </w:r>
    </w:p>
    <w:p w14:paraId="34E53675" w14:textId="22E7ECE4" w:rsidR="008B2933" w:rsidRDefault="008B2933" w:rsidP="008B2933">
      <w:pPr>
        <w:rPr>
          <w:i/>
          <w:iCs/>
        </w:rPr>
      </w:pPr>
      <w:r>
        <w:rPr>
          <w:i/>
          <w:iCs/>
        </w:rPr>
        <w:t>Tipi di conversion:</w:t>
      </w:r>
    </w:p>
    <w:p w14:paraId="3677AB63" w14:textId="1DEF2358" w:rsidR="008B2933" w:rsidRDefault="008B2933" w:rsidP="008B2933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Convert: se non è possibile causa un eccezione, es: float x = Convert.ToFloat(y);</w:t>
      </w:r>
    </w:p>
    <w:p w14:paraId="7A2B9951" w14:textId="70A587B9" w:rsidR="008B2933" w:rsidRDefault="008B2933" w:rsidP="008B2933">
      <w:pPr>
        <w:pStyle w:val="ListParagraph"/>
        <w:numPr>
          <w:ilvl w:val="0"/>
          <w:numId w:val="27"/>
        </w:numPr>
        <w:rPr>
          <w:i/>
          <w:iCs/>
          <w:lang w:val="en-US"/>
        </w:rPr>
      </w:pPr>
      <w:r w:rsidRPr="008B2933">
        <w:rPr>
          <w:i/>
          <w:iCs/>
          <w:lang w:val="en-US"/>
        </w:rPr>
        <w:t>Parse: es: int x = In</w:t>
      </w:r>
      <w:r>
        <w:rPr>
          <w:i/>
          <w:iCs/>
          <w:lang w:val="en-US"/>
        </w:rPr>
        <w:t>t32.Parse(y</w:t>
      </w:r>
      <w:proofErr w:type="gramStart"/>
      <w:r>
        <w:rPr>
          <w:i/>
          <w:iCs/>
          <w:lang w:val="en-US"/>
        </w:rPr>
        <w:t>);</w:t>
      </w:r>
      <w:proofErr w:type="gramEnd"/>
    </w:p>
    <w:p w14:paraId="1954BCFE" w14:textId="137E9E62" w:rsidR="008B2933" w:rsidRDefault="008B2933" w:rsidP="008B2933">
      <w:pPr>
        <w:pStyle w:val="ListParagraph"/>
        <w:numPr>
          <w:ilvl w:val="0"/>
          <w:numId w:val="27"/>
        </w:numPr>
        <w:rPr>
          <w:i/>
          <w:iCs/>
          <w:lang w:val="en-US"/>
        </w:rPr>
      </w:pPr>
      <w:r>
        <w:rPr>
          <w:i/>
          <w:iCs/>
          <w:lang w:val="en-US"/>
        </w:rPr>
        <w:t>As: es: int x = y as int</w:t>
      </w:r>
    </w:p>
    <w:p w14:paraId="7B8EBE96" w14:textId="08846701" w:rsidR="008B2933" w:rsidRDefault="008B2933" w:rsidP="008B2933">
      <w:pPr>
        <w:pStyle w:val="ListParagraph"/>
        <w:numPr>
          <w:ilvl w:val="0"/>
          <w:numId w:val="27"/>
        </w:numPr>
        <w:rPr>
          <w:i/>
          <w:iCs/>
          <w:lang w:val="en-US"/>
        </w:rPr>
      </w:pPr>
      <w:r>
        <w:rPr>
          <w:i/>
          <w:iCs/>
          <w:lang w:val="en-US"/>
        </w:rPr>
        <w:t>Is: es: y is int</w:t>
      </w:r>
    </w:p>
    <w:p w14:paraId="5A70485C" w14:textId="109DAB9A" w:rsidR="008B2933" w:rsidRDefault="008B2933" w:rsidP="008B2933">
      <w:pPr>
        <w:rPr>
          <w:i/>
          <w:iCs/>
          <w:lang w:val="it-IT"/>
        </w:rPr>
      </w:pPr>
      <w:r w:rsidRPr="008B2933">
        <w:rPr>
          <w:i/>
          <w:iCs/>
          <w:lang w:val="it-IT"/>
        </w:rPr>
        <w:t>Utilizzati con la struttura t</w:t>
      </w:r>
      <w:r>
        <w:rPr>
          <w:i/>
          <w:iCs/>
          <w:lang w:val="it-IT"/>
        </w:rPr>
        <w:t>ry catch per catturare le possibili eccezioni:</w:t>
      </w:r>
    </w:p>
    <w:p w14:paraId="0BCCFF27" w14:textId="14DD6FE4" w:rsidR="008B2933" w:rsidRPr="008B2933" w:rsidRDefault="008B2933" w:rsidP="008B2933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Try{...} cath(exception e) {...}</w:t>
      </w:r>
    </w:p>
    <w:p w14:paraId="1ECB8E45" w14:textId="77777777" w:rsidR="00B77A40" w:rsidRPr="008B2933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1BB9C37C" w14:textId="413C6CAD" w:rsidR="0036481C" w:rsidRPr="008B2933" w:rsidRDefault="00DA5C84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 w:rsidRPr="008B2933">
        <w:rPr>
          <w:rFonts w:ascii="Century Gothic" w:hAnsi="Century Gothic"/>
          <w:i/>
          <w:iCs/>
          <w:sz w:val="18"/>
          <w:szCs w:val="18"/>
        </w:rPr>
        <w:tab/>
      </w:r>
      <w:r w:rsidRPr="008B2933">
        <w:rPr>
          <w:rFonts w:ascii="Century Gothic" w:hAnsi="Century Gothic"/>
          <w:i/>
          <w:iCs/>
          <w:sz w:val="18"/>
          <w:szCs w:val="18"/>
        </w:rPr>
        <w:tab/>
      </w:r>
      <w:r w:rsidRPr="008B2933">
        <w:rPr>
          <w:rFonts w:ascii="Century Gothic" w:hAnsi="Century Gothic"/>
          <w:i/>
          <w:iCs/>
          <w:sz w:val="18"/>
          <w:szCs w:val="18"/>
        </w:rPr>
        <w:tab/>
      </w:r>
      <w:r w:rsidRPr="008B2933">
        <w:rPr>
          <w:rFonts w:ascii="Century Gothic" w:hAnsi="Century Gothic"/>
          <w:i/>
          <w:iCs/>
          <w:sz w:val="18"/>
          <w:szCs w:val="18"/>
        </w:rPr>
        <w:tab/>
      </w:r>
    </w:p>
    <w:p w14:paraId="104E2838" w14:textId="0E1A3A26" w:rsidR="005645F9" w:rsidRDefault="00A510E2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Spiegare cosa è un</w:t>
      </w:r>
      <w:r w:rsidR="002D1DB6" w:rsidRPr="59DACABA">
        <w:rPr>
          <w:rFonts w:ascii="Century Gothic" w:hAnsi="Century Gothic"/>
          <w:i/>
          <w:iCs/>
          <w:sz w:val="18"/>
          <w:szCs w:val="18"/>
        </w:rPr>
        <w:t>a routine. Specificare le tipologie di routine e fornire degli esempi per ciascuna.</w:t>
      </w:r>
    </w:p>
    <w:p w14:paraId="1F357FC0" w14:textId="1A2A8BA3" w:rsidR="008B2933" w:rsidRDefault="008B2933" w:rsidP="008B2933">
      <w:pPr>
        <w:rPr>
          <w:i/>
          <w:iCs/>
          <w:lang w:val="it-IT"/>
        </w:rPr>
      </w:pPr>
      <w:r w:rsidRPr="00FE26ED">
        <w:rPr>
          <w:i/>
          <w:iCs/>
          <w:lang w:val="it-IT"/>
        </w:rPr>
        <w:t>Le routin</w:t>
      </w:r>
      <w:r w:rsidR="00FE26ED" w:rsidRPr="00FE26ED">
        <w:rPr>
          <w:i/>
          <w:iCs/>
          <w:lang w:val="it-IT"/>
        </w:rPr>
        <w:t>e</w:t>
      </w:r>
      <w:r w:rsidRPr="00FE26ED">
        <w:rPr>
          <w:i/>
          <w:iCs/>
          <w:lang w:val="it-IT"/>
        </w:rPr>
        <w:t xml:space="preserve"> sono delle </w:t>
      </w:r>
      <w:r w:rsidR="00FE26ED" w:rsidRPr="00FE26ED">
        <w:rPr>
          <w:i/>
          <w:iCs/>
          <w:lang w:val="it-IT"/>
        </w:rPr>
        <w:t>istruzioni in un</w:t>
      </w:r>
      <w:r w:rsidR="00FE26ED">
        <w:rPr>
          <w:i/>
          <w:iCs/>
          <w:lang w:val="it-IT"/>
        </w:rPr>
        <w:t xml:space="preserve"> unico blocco di codice che formano delle entità richiamabili, ne esistono di due tipi:</w:t>
      </w:r>
    </w:p>
    <w:p w14:paraId="6D3BBB7D" w14:textId="4549F8CB" w:rsidR="00FE26ED" w:rsidRDefault="00FE26ED" w:rsidP="00FE26ED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Procedure</w:t>
      </w:r>
    </w:p>
    <w:p w14:paraId="41DA618E" w14:textId="668448DB" w:rsidR="00FE26ED" w:rsidRPr="00FE26ED" w:rsidRDefault="00FE26ED" w:rsidP="00FE26ED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Funzioni</w:t>
      </w:r>
    </w:p>
    <w:p w14:paraId="6E26919E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2DBB2912" w14:textId="5208DC32" w:rsidR="002D1DB6" w:rsidRDefault="002D1DB6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Des</w:t>
      </w:r>
      <w:r w:rsidR="00F94C53" w:rsidRPr="59DACABA">
        <w:rPr>
          <w:rFonts w:ascii="Century Gothic" w:hAnsi="Century Gothic"/>
          <w:i/>
          <w:iCs/>
          <w:sz w:val="18"/>
          <w:szCs w:val="18"/>
        </w:rPr>
        <w:t>c</w:t>
      </w:r>
      <w:r w:rsidRPr="59DACABA">
        <w:rPr>
          <w:rFonts w:ascii="Century Gothic" w:hAnsi="Century Gothic"/>
          <w:i/>
          <w:iCs/>
          <w:sz w:val="18"/>
          <w:szCs w:val="18"/>
        </w:rPr>
        <w:t>rivere la funzione del compilatore</w:t>
      </w:r>
    </w:p>
    <w:p w14:paraId="4C750636" w14:textId="4CE3079B" w:rsidR="00453B17" w:rsidRDefault="00453B17" w:rsidP="00453B17">
      <w:pPr>
        <w:rPr>
          <w:i/>
          <w:iCs/>
          <w:lang w:val="it-IT"/>
        </w:rPr>
      </w:pPr>
      <w:r w:rsidRPr="00453B17">
        <w:rPr>
          <w:i/>
          <w:iCs/>
          <w:lang w:val="it-IT"/>
        </w:rPr>
        <w:t>Il compilatore</w:t>
      </w:r>
      <w:r>
        <w:rPr>
          <w:i/>
          <w:iCs/>
          <w:lang w:val="it-IT"/>
        </w:rPr>
        <w:t xml:space="preserve"> esegue il controllo della sintassi dell linguaggio di programmazione e lo traduce  in linguaggio macchina.</w:t>
      </w:r>
    </w:p>
    <w:p w14:paraId="3CA7AF55" w14:textId="425F39E7" w:rsidR="00453B17" w:rsidRPr="00453B17" w:rsidRDefault="00453B17" w:rsidP="00453B17">
      <w:pPr>
        <w:rPr>
          <w:i/>
          <w:iCs/>
          <w:lang w:val="it-IT"/>
        </w:rPr>
      </w:pPr>
      <w:r>
        <w:rPr>
          <w:i/>
          <w:iCs/>
          <w:lang w:val="it-IT"/>
        </w:rPr>
        <w:t>Legge l’intero codice, codice sorgente, e produce un codice eseguibile in linguaggio macchina.</w:t>
      </w:r>
    </w:p>
    <w:p w14:paraId="08CAEDB3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5143F940" w14:textId="7BEBEC6C" w:rsidR="00F94C53" w:rsidRDefault="00F94C53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Descrivere le funzioni di un sistema di versionamento e le diverse tipologie</w:t>
      </w:r>
    </w:p>
    <w:p w14:paraId="2C44A4C7" w14:textId="4EBFBBC1" w:rsidR="00FE26ED" w:rsidRDefault="00FE26ED" w:rsidP="00FE26ED">
      <w:pPr>
        <w:rPr>
          <w:i/>
          <w:iCs/>
          <w:lang w:val="it-IT"/>
        </w:rPr>
      </w:pPr>
      <w:r w:rsidRPr="00FE26ED">
        <w:rPr>
          <w:i/>
          <w:iCs/>
          <w:lang w:val="it-IT"/>
        </w:rPr>
        <w:t xml:space="preserve">I sistemi di versionamento </w:t>
      </w:r>
      <w:r>
        <w:rPr>
          <w:i/>
          <w:iCs/>
          <w:lang w:val="it-IT"/>
        </w:rPr>
        <w:t>tengono aggiornate le versioni dei file, e registrano nel tempo i loro cambiamenti, ne esistono di 3 tipi:</w:t>
      </w:r>
    </w:p>
    <w:p w14:paraId="2C92C836" w14:textId="53A9DC2B" w:rsidR="00FE26ED" w:rsidRDefault="00FE26ED" w:rsidP="00FE26ED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Locali: i file e le loro versioni vengono salvate in locale, questo sistema funziona bene quando si lavora da soli</w:t>
      </w:r>
    </w:p>
    <w:p w14:paraId="36703CB5" w14:textId="782AF412" w:rsidR="00FE26ED" w:rsidRDefault="00FE26ED" w:rsidP="00FE26ED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Centralizzati: si utilizza un unico server centrale sul quale vengono salvati i file e le loro versioni, gli utenti recuperano i file dal server per lavorarci, gli svantaggio sono che se il server cade non si può accedere al server e gli utenti non possono lavorare, e se non si era eseguito il back-up si avrà una perdita di dati</w:t>
      </w:r>
    </w:p>
    <w:p w14:paraId="22E25326" w14:textId="79C6932B" w:rsidR="00FE26ED" w:rsidRPr="00FE26ED" w:rsidRDefault="00FE26ED" w:rsidP="00FE26ED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Distribuiti: ogni utente copia lo storico delle modifiche dei file in locale, in questo modo può lavorare in autonomia in locale e poi una volta finito può pubblicare le modifiche nel server, così anche se il server cade non si ha perdita di memoria e ogni utente può lavorare.</w:t>
      </w:r>
    </w:p>
    <w:p w14:paraId="7093DC8E" w14:textId="254C7F2E" w:rsidR="00F94C53" w:rsidRPr="00D21095" w:rsidRDefault="00F94C53" w:rsidP="00F94C53">
      <w:pPr>
        <w:rPr>
          <w:i/>
          <w:iCs/>
          <w:lang w:val="it-IT"/>
        </w:rPr>
      </w:pPr>
      <w:r w:rsidRPr="00D21095">
        <w:rPr>
          <w:i/>
          <w:iCs/>
          <w:lang w:val="it-IT"/>
        </w:rPr>
        <w:lastRenderedPageBreak/>
        <w:t>Esercizio Pratico</w:t>
      </w:r>
    </w:p>
    <w:p w14:paraId="02B7D6EA" w14:textId="77777777" w:rsidR="00DF6D49" w:rsidRPr="00D21095" w:rsidRDefault="00DF6D49" w:rsidP="00F94C53">
      <w:pPr>
        <w:rPr>
          <w:i/>
          <w:iCs/>
          <w:lang w:val="it-IT"/>
        </w:rPr>
      </w:pPr>
    </w:p>
    <w:p w14:paraId="5B2B5D97" w14:textId="4A9F0E37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14:paraId="410E154A" w14:textId="61BC8242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14:paraId="17DE011D" w14:textId="77777777" w:rsidR="00DF6D49" w:rsidRPr="00865FF9" w:rsidRDefault="00DF6D49" w:rsidP="00F94C53">
      <w:pPr>
        <w:rPr>
          <w:lang w:val="it-IT"/>
        </w:rPr>
      </w:pPr>
    </w:p>
    <w:p w14:paraId="2097ECE5" w14:textId="6C5E51C5" w:rsidR="00F94C53" w:rsidRPr="00B77A40" w:rsidRDefault="00F94C53" w:rsidP="00F94C53">
      <w:pPr>
        <w:rPr>
          <w:lang w:val="it-IT"/>
        </w:rPr>
      </w:pPr>
      <w:r w:rsidRPr="00B77A40">
        <w:rPr>
          <w:lang w:val="it-IT"/>
        </w:rPr>
        <w:t>L’utente può:</w:t>
      </w:r>
    </w:p>
    <w:p w14:paraId="7973DAA3" w14:textId="73BD63E3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Vedere i Task inseriti</w:t>
      </w:r>
    </w:p>
    <w:p w14:paraId="6071A667" w14:textId="43ADC11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Aggiungere un nuovo Task</w:t>
      </w:r>
    </w:p>
    <w:p w14:paraId="7BD57D59" w14:textId="65C6F5F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Eliminare un Task</w:t>
      </w:r>
    </w:p>
    <w:p w14:paraId="00D40375" w14:textId="1E0B9DDF" w:rsidR="00F94C53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Filtrare i Task per importanza</w:t>
      </w:r>
    </w:p>
    <w:p w14:paraId="3EB44875" w14:textId="77777777" w:rsidR="00DF6D49" w:rsidRDefault="00DF6D49" w:rsidP="00DF6D49">
      <w:pPr>
        <w:pStyle w:val="ListParagraph"/>
        <w:rPr>
          <w:rStyle w:val="Emphasis"/>
          <w:rFonts w:ascii="Century Gothic" w:hAnsi="Century Gothic" w:cstheme="minorHAnsi"/>
          <w:sz w:val="18"/>
          <w:szCs w:val="18"/>
        </w:rPr>
      </w:pPr>
    </w:p>
    <w:p w14:paraId="25450475" w14:textId="04A1EC91" w:rsidR="00B77A40" w:rsidRDefault="00B77A40" w:rsidP="00B77A40">
      <w:pPr>
        <w:rPr>
          <w:rStyle w:val="Emphasis"/>
          <w:rFonts w:cstheme="minorHAnsi"/>
          <w:i w:val="0"/>
          <w:iCs w:val="0"/>
        </w:rPr>
      </w:pPr>
      <w:proofErr w:type="spellStart"/>
      <w:r>
        <w:rPr>
          <w:rStyle w:val="Emphasis"/>
          <w:rFonts w:cstheme="minorHAnsi"/>
          <w:i w:val="0"/>
          <w:iCs w:val="0"/>
        </w:rPr>
        <w:t>Requisiti</w:t>
      </w:r>
      <w:proofErr w:type="spellEnd"/>
      <w:r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</w:rPr>
        <w:t>Tecnici</w:t>
      </w:r>
      <w:proofErr w:type="spellEnd"/>
      <w:r>
        <w:rPr>
          <w:rStyle w:val="Emphasis"/>
          <w:rFonts w:cstheme="minorHAnsi"/>
          <w:i w:val="0"/>
          <w:iCs w:val="0"/>
        </w:rPr>
        <w:t>:</w:t>
      </w:r>
    </w:p>
    <w:p w14:paraId="52FD19AB" w14:textId="36EA5F0D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B77A40">
        <w:rPr>
          <w:rStyle w:val="Emphasis"/>
          <w:rFonts w:cstheme="minorHAnsi"/>
          <w:i w:val="0"/>
          <w:iCs w:val="0"/>
          <w:lang w:val="it-IT"/>
        </w:rPr>
        <w:t>-Salvare i Task in u</w:t>
      </w:r>
      <w:r>
        <w:rPr>
          <w:rStyle w:val="Emphasis"/>
          <w:rFonts w:cstheme="minorHAnsi"/>
          <w:i w:val="0"/>
          <w:iCs w:val="0"/>
          <w:lang w:val="it-IT"/>
        </w:rPr>
        <w:t>n file</w:t>
      </w:r>
    </w:p>
    <w:p w14:paraId="584D3902" w14:textId="664259D4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-Utilizzare adeguatamente il concetto di classe</w:t>
      </w:r>
    </w:p>
    <w:p w14:paraId="1A7CFF8C" w14:textId="1C99693F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-Dividere le funzionalità in relative funzioni e procedure</w:t>
      </w:r>
    </w:p>
    <w:p w14:paraId="44675820" w14:textId="6F060711" w:rsidR="00B77A40" w:rsidRDefault="00B77A40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Pr="00B77A40">
        <w:rPr>
          <w:rStyle w:val="Emphasis"/>
          <w:rFonts w:cstheme="minorHAnsi"/>
          <w:i w:val="0"/>
          <w:iCs w:val="0"/>
          <w:u w:val="single"/>
          <w:lang w:val="it-IT"/>
        </w:rPr>
        <w:t>Commentare</w:t>
      </w:r>
    </w:p>
    <w:p w14:paraId="554A1BF3" w14:textId="5969BFAA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-Mettere una nomenclatura conforme</w:t>
      </w:r>
    </w:p>
    <w:p w14:paraId="1AC41A3A" w14:textId="17018449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-Le date di scadenza devono essere posteriori o uguali rispetto alla data di inserimento</w:t>
      </w:r>
    </w:p>
    <w:p w14:paraId="7EEEE38F" w14:textId="3ADD6591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-Controllare l’input utente</w:t>
      </w:r>
    </w:p>
    <w:p w14:paraId="5A8E2FB6" w14:textId="06556DEF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</w:p>
    <w:p w14:paraId="16672F23" w14:textId="4074E174" w:rsidR="00865FF9" w:rsidRDefault="00865FF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Opzionale: Utilizzare Enum</w:t>
      </w:r>
    </w:p>
    <w:p w14:paraId="5EF9E63F" w14:textId="77777777" w:rsidR="00865FF9" w:rsidRPr="00865FF9" w:rsidRDefault="00865FF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</w:p>
    <w:p w14:paraId="104D3756" w14:textId="4C697D8D" w:rsidR="00DF6D49" w:rsidRPr="00DF6D49" w:rsidRDefault="00DF6D4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Mettere il codice dell’esercizio in un Repository di GitHub.</w:t>
      </w:r>
    </w:p>
    <w:p w14:paraId="45F3DD43" w14:textId="1F552A65" w:rsidR="00F94C53" w:rsidRPr="00B77A40" w:rsidRDefault="00F94C53" w:rsidP="00F94C53">
      <w:pPr>
        <w:ind w:left="360"/>
        <w:rPr>
          <w:rFonts w:cstheme="minorHAnsi"/>
          <w:i/>
          <w:iCs/>
          <w:sz w:val="16"/>
          <w:szCs w:val="16"/>
          <w:lang w:val="it-IT"/>
        </w:rPr>
      </w:pPr>
    </w:p>
    <w:p w14:paraId="5DE7E8AF" w14:textId="77777777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6BAA7" w14:textId="38237C71" w:rsidR="002D1DB6" w:rsidRDefault="002D1DB6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469D1E5" w14:textId="3E347C43" w:rsidR="00F94C53" w:rsidRPr="00F94C53" w:rsidRDefault="00F94C53" w:rsidP="00F94C53">
      <w:pPr>
        <w:rPr>
          <w:rFonts w:cstheme="minorHAnsi"/>
          <w:i/>
          <w:iCs/>
          <w:sz w:val="16"/>
          <w:szCs w:val="16"/>
          <w:lang w:val="it-IT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3970ED6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7A8C2DBC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5BE5A844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6889A0B5" w14:textId="70D627A5" w:rsidR="00DA5C84" w:rsidRPr="00B77A40" w:rsidRDefault="00DA5C84" w:rsidP="00B77A40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3878A" w14:textId="77777777" w:rsidR="00460577" w:rsidRDefault="0046057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FCFD529" w14:textId="77777777" w:rsidR="00460577" w:rsidRDefault="0046057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1A7DD000" w:rsidR="0014318B" w:rsidRDefault="002F2AFA" w:rsidP="0014318B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B77A40">
      <w:rPr>
        <w:lang w:val="it-IT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FDBE2" w14:textId="77777777" w:rsidR="00460577" w:rsidRDefault="0046057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949B23B" w14:textId="77777777" w:rsidR="00460577" w:rsidRDefault="0046057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hybridMultilevel"/>
    <w:tmpl w:val="9A1C8920"/>
    <w:styleLink w:val="Answers"/>
    <w:lvl w:ilvl="0" w:tplc="52944BE8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9B2ED04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1A383140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CECAA944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05EC9678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27EAC186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A52C1E2A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B25E47C2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4364AE1A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hybridMultilevel"/>
    <w:tmpl w:val="9A1C8920"/>
    <w:numStyleLink w:val="Answers"/>
  </w:abstractNum>
  <w:abstractNum w:abstractNumId="6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3671"/>
    <w:multiLevelType w:val="multilevel"/>
    <w:tmpl w:val="9A1C8920"/>
    <w:numStyleLink w:val="Answers"/>
  </w:abstractNum>
  <w:abstractNum w:abstractNumId="17" w15:restartNumberingAfterBreak="0">
    <w:nsid w:val="711B7365"/>
    <w:multiLevelType w:val="hybridMultilevel"/>
    <w:tmpl w:val="E03E2F10"/>
    <w:lvl w:ilvl="0" w:tplc="5052BFB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10"/>
  </w:num>
  <w:num w:numId="18">
    <w:abstractNumId w:val="0"/>
  </w:num>
  <w:num w:numId="19">
    <w:abstractNumId w:val="12"/>
  </w:num>
  <w:num w:numId="20">
    <w:abstractNumId w:val="6"/>
  </w:num>
  <w:num w:numId="21">
    <w:abstractNumId w:val="1"/>
  </w:num>
  <w:num w:numId="22">
    <w:abstractNumId w:val="15"/>
  </w:num>
  <w:num w:numId="23">
    <w:abstractNumId w:val="8"/>
  </w:num>
  <w:num w:numId="24">
    <w:abstractNumId w:val="11"/>
  </w:num>
  <w:num w:numId="25">
    <w:abstractNumId w:val="9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E60BC"/>
    <w:rsid w:val="00132BA7"/>
    <w:rsid w:val="00135EC2"/>
    <w:rsid w:val="00141303"/>
    <w:rsid w:val="0014318B"/>
    <w:rsid w:val="001553E9"/>
    <w:rsid w:val="001A3C39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76C02"/>
    <w:rsid w:val="002825D6"/>
    <w:rsid w:val="002D1DB6"/>
    <w:rsid w:val="002F2AFA"/>
    <w:rsid w:val="00315CD3"/>
    <w:rsid w:val="003444B6"/>
    <w:rsid w:val="00347AB7"/>
    <w:rsid w:val="00356CAC"/>
    <w:rsid w:val="0036481C"/>
    <w:rsid w:val="003A0670"/>
    <w:rsid w:val="003D7282"/>
    <w:rsid w:val="003E162F"/>
    <w:rsid w:val="003E30EA"/>
    <w:rsid w:val="0042169D"/>
    <w:rsid w:val="004254F0"/>
    <w:rsid w:val="00443C7E"/>
    <w:rsid w:val="00446E50"/>
    <w:rsid w:val="00453B17"/>
    <w:rsid w:val="00457A53"/>
    <w:rsid w:val="00460577"/>
    <w:rsid w:val="00464B0E"/>
    <w:rsid w:val="00496042"/>
    <w:rsid w:val="0053305A"/>
    <w:rsid w:val="00547F36"/>
    <w:rsid w:val="0056309F"/>
    <w:rsid w:val="005645F9"/>
    <w:rsid w:val="005A2070"/>
    <w:rsid w:val="00646C29"/>
    <w:rsid w:val="00660EDF"/>
    <w:rsid w:val="006A5B48"/>
    <w:rsid w:val="006C0AE1"/>
    <w:rsid w:val="006E0899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21CF1"/>
    <w:rsid w:val="008353A9"/>
    <w:rsid w:val="0084271B"/>
    <w:rsid w:val="0084793A"/>
    <w:rsid w:val="00865FF9"/>
    <w:rsid w:val="008739A2"/>
    <w:rsid w:val="008A5436"/>
    <w:rsid w:val="008B2933"/>
    <w:rsid w:val="008E653D"/>
    <w:rsid w:val="00910C80"/>
    <w:rsid w:val="009200E1"/>
    <w:rsid w:val="0092010E"/>
    <w:rsid w:val="00957D96"/>
    <w:rsid w:val="0097786E"/>
    <w:rsid w:val="00995B70"/>
    <w:rsid w:val="00A1545F"/>
    <w:rsid w:val="00A360C5"/>
    <w:rsid w:val="00A510E2"/>
    <w:rsid w:val="00A9761D"/>
    <w:rsid w:val="00B03500"/>
    <w:rsid w:val="00B142D7"/>
    <w:rsid w:val="00B219E6"/>
    <w:rsid w:val="00B67E28"/>
    <w:rsid w:val="00B77A40"/>
    <w:rsid w:val="00B915D5"/>
    <w:rsid w:val="00BA5730"/>
    <w:rsid w:val="00BB0ABC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1095"/>
    <w:rsid w:val="00D26666"/>
    <w:rsid w:val="00D40B1D"/>
    <w:rsid w:val="00D8241B"/>
    <w:rsid w:val="00DA34E6"/>
    <w:rsid w:val="00DA5C84"/>
    <w:rsid w:val="00DB470B"/>
    <w:rsid w:val="00DC66CA"/>
    <w:rsid w:val="00DF6D49"/>
    <w:rsid w:val="00E0358B"/>
    <w:rsid w:val="00E04A03"/>
    <w:rsid w:val="00E11311"/>
    <w:rsid w:val="00E56692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94C53"/>
    <w:rsid w:val="00F9747F"/>
    <w:rsid w:val="00FC6BAD"/>
    <w:rsid w:val="00FE26ED"/>
    <w:rsid w:val="59DACABA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mphasis">
    <w:name w:val="Emphasis"/>
    <w:basedOn w:val="DefaultParagraphFont"/>
    <w:qFormat/>
    <w:rsid w:val="00F94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237</TotalTime>
  <Pages>4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 Chiara Colla (c)</cp:lastModifiedBy>
  <cp:revision>16</cp:revision>
  <cp:lastPrinted>2004-01-22T16:32:00Z</cp:lastPrinted>
  <dcterms:created xsi:type="dcterms:W3CDTF">2020-11-06T14:31:00Z</dcterms:created>
  <dcterms:modified xsi:type="dcterms:W3CDTF">2021-02-05T12:03:00Z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